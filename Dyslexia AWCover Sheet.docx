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415" w:rsidRDefault="00092415">
      <w:r w:rsidRPr="00092415"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-714375</wp:posOffset>
            </wp:positionH>
            <wp:positionV relativeFrom="paragraph">
              <wp:posOffset>0</wp:posOffset>
            </wp:positionV>
            <wp:extent cx="7181850" cy="9353550"/>
            <wp:effectExtent l="0" t="0" r="0" b="0"/>
            <wp:wrapTight wrapText="bothSides">
              <wp:wrapPolygon edited="0">
                <wp:start x="0" y="0"/>
                <wp:lineTo x="0" y="21556"/>
                <wp:lineTo x="21543" y="21556"/>
                <wp:lineTo x="2154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0" cy="935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000E" w:rsidRDefault="00092415">
      <w:r w:rsidRPr="00092415">
        <w:rPr>
          <w:noProof/>
          <w:lang w:eastAsia="en-GB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-704850</wp:posOffset>
            </wp:positionH>
            <wp:positionV relativeFrom="paragraph">
              <wp:posOffset>0</wp:posOffset>
            </wp:positionV>
            <wp:extent cx="7219950" cy="9391650"/>
            <wp:effectExtent l="0" t="0" r="0" b="0"/>
            <wp:wrapTight wrapText="bothSides">
              <wp:wrapPolygon edited="0">
                <wp:start x="0" y="0"/>
                <wp:lineTo x="0" y="21556"/>
                <wp:lineTo x="21543" y="21556"/>
                <wp:lineTo x="2154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939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570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415"/>
    <w:rsid w:val="00092415"/>
    <w:rsid w:val="0057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951F99-ACC3-43BD-B558-C6070D006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AD50F226.dotm</Template>
  <TotalTime>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Leicester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Suzie</dc:creator>
  <cp:keywords/>
  <dc:description/>
  <cp:lastModifiedBy>Yates, Suzie</cp:lastModifiedBy>
  <cp:revision>1</cp:revision>
  <dcterms:created xsi:type="dcterms:W3CDTF">2017-04-06T12:46:00Z</dcterms:created>
  <dcterms:modified xsi:type="dcterms:W3CDTF">2017-04-06T12:46:00Z</dcterms:modified>
</cp:coreProperties>
</file>